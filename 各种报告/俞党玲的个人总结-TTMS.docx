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7" w:firstLineChars="50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俞党玲的个人总结</w:t>
      </w: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开发任务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80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负责TTMS系统中的售票退票的模块</w:t>
      </w:r>
    </w:p>
    <w:p>
      <w:pPr>
        <w:ind w:firstLine="480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开发成果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完成TTMS系统中的售票退票模块</w:t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团队协</w:t>
      </w:r>
      <w:r>
        <w:rPr>
          <w:rFonts w:hint="eastAsia" w:ascii="宋体" w:hAnsi="宋体" w:eastAsia="宋体" w:cs="宋体"/>
          <w:lang w:val="en-US" w:eastAsia="zh-CN"/>
        </w:rPr>
        <w:t>作</w:t>
      </w:r>
    </w:p>
    <w:p>
      <w:pPr>
        <w:pStyle w:val="2"/>
        <w:keepNext/>
        <w:keepLines/>
        <w:pageBreakBefore w:val="0"/>
        <w:widowControl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2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团队协作在开发过程中很重要，需要各位成员的配合，由组长分配任务或自己选择来做自己的模块，然后互帮互助，共同完成，然后再最终交由组长整合代码。每个人都要负起责任，做好自己的模块，不然最终会影响整个团队的进度。整个TTMS系统就是进电影院看电影一样，得实现顾客的各种需求，所以这不仅是对个人的挑战，也是对一个团队的挑战，每个人都得付出努力。</w:t>
      </w:r>
    </w:p>
    <w:p>
      <w:pPr>
        <w:pStyle w:val="2"/>
        <w:keepNext/>
        <w:keepLines/>
        <w:pageBreakBefore w:val="0"/>
        <w:widowControl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2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4.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lang w:val="en-US" w:eastAsia="zh-CN"/>
        </w:rPr>
        <w:t>个人收获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（1）</w:t>
      </w:r>
      <w:r>
        <w:rPr>
          <w:rFonts w:hint="eastAsia"/>
          <w:sz w:val="24"/>
          <w:szCs w:val="24"/>
          <w:lang w:val="en-US" w:eastAsia="zh-CN"/>
        </w:rPr>
        <w:t>学会应用新知识。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整个过程中，用的最多的最基础的操作有很多，从最开始的多源文件开发，了解.c文件与.h文件的不同以及在软件开发中的作用。整个系统的信息都得写入文件，所以采用了“二进制”文件存储各种信息，也需要熟练掌握文件的操作。同时为了记录查找信息方便，其中使用了双向链表。在平常的学习过程中，大多用的都是单向的链表，对双向链表了解的并不多，但是为了应用，得掌握双向链表的基本操作。最后常用的还有分页器的操作，由于信息的显示比较整齐，需要分页器的使用。学会很多新的东西，也学会了在具体操作中怎么去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对基础知识的巩固加强。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在界面层，还大量使用到switch语句，还有do while 循环，这些都是C语言的基础，通过课设也是体现了在实际操作中的作用，在业务逻辑层和持久化层，则大量用到指针，结构体，双向链表，文件读写，以及函数的封装调用。把自己的所写的函数应用于整个系统中，虽然不能保证不出错，但是这是一次很好的尝试，把课本知识用于实践操作，在学习过程中也是很好的机会，也是对自己的挑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（3）一次次问题中积累经验。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整个系统因为有资料的提示，以及框架都是给好的，让我们写起来也更加方便，在自己写函数的过程中，通过流程的提示，使思维逻辑更加清晰，但是同时框架其中也会有错误，在写的过程中，自己也是格外认真，因为一旦出错，可能会引起其他的错误。从写代码到改bug的过程中，最大的问题就是bug了吧，会出来很多的问题。刚开始会很慌，后来从一次次改代码的过程中，不断的积累经验，这也是一种另类的收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（4）促进同学与各成员的交流。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在遇到问题，通过与队友的商量合作，询问基础比较好的同学，互帮互助解决问题，也促进了各成员以及同学之间的交流，也积累了更多的经验，在以后的才最过程中，也更加冷静。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面对问题更加耐心。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在一次次出问题的时候，自己也变得更加耐心，因为也是第一次接触具体的C语言操作，写的代码不能运行时，会很焦虑，但是一次次的出问题，再解决，会让自己变得更加有韧劲，也变得有耐心，因为烦躁不会解决问题，只有静下心细细梳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了解体会了团队开发的好处。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短时间内达到效果，任务清晰明确，每个人负责不同的模块，对每个人都有要求，也是对每个人的督促，因为你不是一个人。可能每个人所付出的不同，有多有少，但是作为一个团队，只要每个人都付出了，肯定会有成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教训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（1）盲目开始，浪费时间。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整个开发过程中，由于对整个系统的不了解，盲目开始写代码，不了解各种调用关系，理不清逻辑，浪费了很多的时间和精力。所以在以后的软件开发过程中，一定要先熟悉系统，熟悉大体框架，划分功能，更好的利用时间精力，投入到其中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（2）基础不牢，很多简单的东西出错。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其中用到一些基础的选择，循环语句，还有指针，链表的使用，但是在操作过程中，容易写错，很多基础也写不出来了，只好去查书。同时看出了那些日常学习的东西，得时常复习，不然很容易遗忘，也看到在实际应用过程中，有些基础的东西还是很重要的，不容忽视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实际操作的经验不够，出现问题不会解决。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因为第一次做这样的实际开发，除了基本的函数封装操作，还有一些函数的接口问题，文件包含错误，都是之前学习过程中没有见过的错误，在解决问题的时候，也不敢轻易的去改，怕会出现更多的问题。多人开发，没有一个人写的那样自由，很多人得配合，函数的接口，如果随意改动，别人引用时就会引起很多的未定义，或者找不到的错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组内成员要齐心协力多交流，不会的问题得多问。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整个系统，对于我们而言还是很庞大的，如果有人偷懒划水，就很影响进度。有时候遇到问题一个人埋头苦思是没有结果的，所以还是颜多交流，多听听别人的想法，对自己的思想也会有启发的。其次是，虽然能者多劳，但是每个人都得付出，比如在最后整合代码的过程中，出现了很多的问题，如果只依靠组长去整合，几乎是不可能的，所以得齐心协力一起发现问题，才能提高效率，以保在规定时间内完成任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时间安排不合理，导致最后几天很赶。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没有意识到最难的部分是改bug，在写代码上花费时间很多，没有紧张感，导致在后来运行时，出现了很多问题，没时间去解决，只好加班去做。这不仅是心里上的压力，也让身体很劳累。所以在开发过程中，还是要合理安排时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水平高低不一，导致进度提不上去。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每个人的水平不同，厉害的人不仅要做自己的东西，还有帮基础薄弱的成员查改问题，这无疑增加了部分人的工作量。而基础薄弱的人，问题可能会出现的比较多，也可能会影响整个组的进度。这种问题普遍存在，所以在学习过程中还是得认真，不然既拖团队后腿，也会让自己很苦恼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整体总结：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课设对我们来说是对知识运用于实践的一个机会，对每个人来说，也是一个挑战。考验了自己平时的学习成果，以及遇到问题的心态，解决问题的耐心。也增加自己在操作过程中的经验。时间很短，但是考验很多，对每个人来说，都有了成长，和一些收获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80C25"/>
    <w:multiLevelType w:val="singleLevel"/>
    <w:tmpl w:val="94E80C25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F1F4BB40"/>
    <w:multiLevelType w:val="singleLevel"/>
    <w:tmpl w:val="F1F4BB40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63F2E16"/>
    <w:multiLevelType w:val="multilevel"/>
    <w:tmpl w:val="163F2E16"/>
    <w:lvl w:ilvl="0" w:tentative="0">
      <w:start w:val="1"/>
      <w:numFmt w:val="decimal"/>
      <w:lvlText w:val="%1."/>
      <w:lvlJc w:val="left"/>
      <w:pPr>
        <w:ind w:left="2405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2"/>
      <w:suff w:val="space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1561" w:hanging="85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AB42013"/>
    <w:multiLevelType w:val="singleLevel"/>
    <w:tmpl w:val="2AB420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6279E"/>
    <w:rsid w:val="07C172C9"/>
    <w:rsid w:val="1D903F83"/>
    <w:rsid w:val="260240FF"/>
    <w:rsid w:val="291948D2"/>
    <w:rsid w:val="3806279E"/>
    <w:rsid w:val="3DF10E23"/>
    <w:rsid w:val="554A4DFF"/>
    <w:rsid w:val="608F7DE4"/>
    <w:rsid w:val="6D535020"/>
    <w:rsid w:val="7ADE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黑体" w:cs="Times New Roman"/>
      <w:b/>
      <w:bCs/>
      <w:kern w:val="2"/>
      <w:sz w:val="24"/>
      <w:szCs w:val="3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0060;000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2018-07-01T14:53:00Z</dcterms:created>
  <dc:creator>青戈</dc:creator>
  <cp:lastModifiedBy>青戈</cp:lastModifiedBy>
  <dcterms:modified xsi:type="dcterms:W3CDTF">2018-07-02T06:24:49Z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